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431"/>
        <w:gridCol w:w="4035"/>
      </w:tblGrid>
      <w:tr w:rsidR="00B70B17" w:rsidRPr="001A2B5E" w14:paraId="579B4D88" w14:textId="77777777" w:rsidTr="001A2B5E">
        <w:trPr>
          <w:trHeight w:val="1530"/>
        </w:trPr>
        <w:tc>
          <w:tcPr>
            <w:tcW w:w="6453" w:type="dxa"/>
          </w:tcPr>
          <w:p w14:paraId="64075B43" w14:textId="687F46CE" w:rsidR="001A2B5E" w:rsidRPr="001A2B5E" w:rsidRDefault="00110282" w:rsidP="001A2B5E">
            <w:pPr>
              <w:keepNext/>
              <w:spacing w:after="0" w:line="240" w:lineRule="auto"/>
              <w:rPr>
                <w:rFonts w:asciiTheme="minorHAnsi" w:eastAsia="Trebuchet MS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rebuchet MS" w:hAnsiTheme="minorHAnsi" w:cstheme="minorHAnsi"/>
                <w:b/>
                <w:sz w:val="24"/>
                <w:szCs w:val="24"/>
              </w:rPr>
              <w:t>SH</w:t>
            </w:r>
            <w:r w:rsidR="00B53868">
              <w:rPr>
                <w:rFonts w:asciiTheme="minorHAnsi" w:eastAsia="Trebuchet MS" w:hAnsiTheme="minorHAnsi" w:cstheme="minorHAnsi"/>
                <w:b/>
                <w:sz w:val="24"/>
                <w:szCs w:val="24"/>
              </w:rPr>
              <w:t>RUSTI C J</w:t>
            </w:r>
          </w:p>
          <w:p w14:paraId="63CCB68E" w14:textId="09EB0FDF" w:rsidR="00110282" w:rsidRDefault="00B53868" w:rsidP="001A2B5E">
            <w:pPr>
              <w:keepNext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hyperlink r:id="rId9" w:history="1">
              <w:r w:rsidRPr="00F72053">
                <w:rPr>
                  <w:rStyle w:val="Hyperlink"/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shrusticjckm@gmail.com</w:t>
              </w:r>
            </w:hyperlink>
          </w:p>
          <w:p w14:paraId="368AEDDD" w14:textId="448C7B72" w:rsidR="001A2B5E" w:rsidRPr="001A2B5E" w:rsidRDefault="00110282" w:rsidP="001A2B5E">
            <w:pPr>
              <w:keepNext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+91</w:t>
            </w:r>
            <w:r w:rsidR="00B5386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7899827988</w:t>
            </w:r>
          </w:p>
          <w:p w14:paraId="0AD414E0" w14:textId="67F88296" w:rsidR="00083491" w:rsidRPr="001A2B5E" w:rsidRDefault="00B53868" w:rsidP="001A2B5E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Kalyan Nagar,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Chikkamagalur</w:t>
            </w:r>
            <w:proofErr w:type="spellEnd"/>
            <w:r w:rsidR="0011028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- 57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7101</w:t>
            </w:r>
          </w:p>
        </w:tc>
        <w:tc>
          <w:tcPr>
            <w:tcW w:w="4229" w:type="dxa"/>
            <w:tcBorders>
              <w:left w:val="nil"/>
            </w:tcBorders>
          </w:tcPr>
          <w:p w14:paraId="053183D6" w14:textId="43B6A3C3" w:rsidR="009F2958" w:rsidRPr="001A2B5E" w:rsidRDefault="002E311D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  <w:lang w:val="fr-FR"/>
              </w:rPr>
              <w:drawing>
                <wp:anchor distT="0" distB="0" distL="114300" distR="114300" simplePos="0" relativeHeight="251659776" behindDoc="0" locked="0" layoutInCell="1" allowOverlap="1" wp14:anchorId="4F5EEF41" wp14:editId="4F722E2A">
                  <wp:simplePos x="0" y="0"/>
                  <wp:positionH relativeFrom="column">
                    <wp:posOffset>1136015</wp:posOffset>
                  </wp:positionH>
                  <wp:positionV relativeFrom="page">
                    <wp:posOffset>0</wp:posOffset>
                  </wp:positionV>
                  <wp:extent cx="1256030" cy="914400"/>
                  <wp:effectExtent l="0" t="0" r="127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63"/>
                          <a:stretch/>
                        </pic:blipFill>
                        <pic:spPr bwMode="auto">
                          <a:xfrm>
                            <a:off x="0" y="0"/>
                            <a:ext cx="125603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F2958" w:rsidRPr="001A2B5E" w14:paraId="49C43A46" w14:textId="77777777" w:rsidTr="002D44B0">
        <w:tc>
          <w:tcPr>
            <w:tcW w:w="10682" w:type="dxa"/>
            <w:gridSpan w:val="2"/>
          </w:tcPr>
          <w:p w14:paraId="7BFA3B5C" w14:textId="77777777" w:rsidR="009F2958" w:rsidRPr="001A2B5E" w:rsidRDefault="009F2958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</w:p>
        </w:tc>
      </w:tr>
      <w:tr w:rsidR="00A34C4E" w:rsidRPr="001A2B5E" w14:paraId="3EA69661" w14:textId="77777777" w:rsidTr="00673DB4">
        <w:trPr>
          <w:trHeight w:val="4410"/>
        </w:trPr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A34C4E" w:rsidRPr="001A2B5E" w14:paraId="75F4A513" w14:textId="77777777" w:rsidTr="00B70B17">
              <w:trPr>
                <w:trHeight w:val="367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8231BF6" w14:textId="29AD55DE" w:rsidR="00A34C4E" w:rsidRPr="00B70B17" w:rsidRDefault="001A2B5E" w:rsidP="00B70B17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Career Objective</w:t>
                  </w:r>
                </w:p>
              </w:tc>
            </w:tr>
            <w:tr w:rsidR="00A34C4E" w:rsidRPr="001A2B5E" w14:paraId="1DC75863" w14:textId="77777777" w:rsidTr="00086234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456DBBB8" w14:textId="55F1089C" w:rsidR="00A34C4E" w:rsidRPr="00B53868" w:rsidRDefault="00B53868" w:rsidP="003B237A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B53868">
                    <w:rPr>
                      <w:sz w:val="24"/>
                      <w:szCs w:val="24"/>
                    </w:rPr>
                    <w:t xml:space="preserve">To succeed in environmental of growth and excellence and to earn a job which provide opportunity for professional challengers in revolutionary ways and </w:t>
                  </w:r>
                  <w:r w:rsidR="00EB3DB7" w:rsidRPr="00B53868">
                    <w:rPr>
                      <w:sz w:val="24"/>
                      <w:szCs w:val="24"/>
                    </w:rPr>
                    <w:t>self-development</w:t>
                  </w:r>
                  <w:r w:rsidR="00AE0165">
                    <w:rPr>
                      <w:sz w:val="24"/>
                      <w:szCs w:val="24"/>
                    </w:rPr>
                    <w:t>,</w:t>
                  </w:r>
                  <w:r w:rsidRPr="00B53868">
                    <w:rPr>
                      <w:sz w:val="24"/>
                      <w:szCs w:val="24"/>
                    </w:rPr>
                    <w:t xml:space="preserve"> Which help me to achieve personal as well as organizational goals.</w:t>
                  </w:r>
                </w:p>
              </w:tc>
            </w:tr>
          </w:tbl>
          <w:p w14:paraId="03969FF1" w14:textId="77777777" w:rsidR="00F76013" w:rsidRPr="001A2B5E" w:rsidRDefault="00F76013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1025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53"/>
            </w:tblGrid>
            <w:tr w:rsidR="00F76013" w:rsidRPr="001A2B5E" w14:paraId="37B48D55" w14:textId="77777777" w:rsidTr="00A03111">
              <w:trPr>
                <w:trHeight w:val="318"/>
              </w:trPr>
              <w:tc>
                <w:tcPr>
                  <w:tcW w:w="1025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5ED1F518" w14:textId="60A8A6DE" w:rsidR="00F76013" w:rsidRPr="00B70B17" w:rsidRDefault="00751C7D" w:rsidP="00B70B17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Technical/soft skills</w:t>
                  </w:r>
                </w:p>
              </w:tc>
            </w:tr>
            <w:tr w:rsidR="00F76013" w:rsidRPr="001A2B5E" w14:paraId="7D232589" w14:textId="77777777" w:rsidTr="00A03111">
              <w:trPr>
                <w:trHeight w:val="2152"/>
              </w:trPr>
              <w:tc>
                <w:tcPr>
                  <w:tcW w:w="1025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632889E7" w14:textId="4E4EDCB5" w:rsidR="0011769F" w:rsidRDefault="00180BB3" w:rsidP="00B53868">
                  <w:pPr>
                    <w:pStyle w:val="ListParagraph"/>
                    <w:numPr>
                      <w:ilvl w:val="0"/>
                      <w:numId w:val="25"/>
                    </w:numPr>
                    <w:spacing w:before="0" w:after="160" w:line="259" w:lineRule="auto"/>
                    <w:jc w:val="left"/>
                  </w:pPr>
                  <w:r>
                    <w:t>IOT</w:t>
                  </w:r>
                </w:p>
                <w:p w14:paraId="7B8655DB" w14:textId="0E4633F8" w:rsidR="00110282" w:rsidRDefault="00795BF9" w:rsidP="00110282">
                  <w:pPr>
                    <w:pStyle w:val="ListParagraph"/>
                    <w:numPr>
                      <w:ilvl w:val="0"/>
                      <w:numId w:val="25"/>
                    </w:numPr>
                    <w:spacing w:before="0" w:after="160" w:line="259" w:lineRule="auto"/>
                    <w:jc w:val="left"/>
                  </w:pPr>
                  <w:r>
                    <w:t>Knowledge of semiconductor/</w:t>
                  </w:r>
                  <w:r w:rsidR="00C4593E">
                    <w:t>Verilog HDL/</w:t>
                  </w:r>
                  <w:r>
                    <w:t>VLSI Design</w:t>
                  </w:r>
                </w:p>
                <w:p w14:paraId="74BC2223" w14:textId="2BEAA304" w:rsidR="00795BF9" w:rsidRDefault="0011769F" w:rsidP="00110282">
                  <w:pPr>
                    <w:pStyle w:val="ListParagraph"/>
                    <w:numPr>
                      <w:ilvl w:val="0"/>
                      <w:numId w:val="25"/>
                    </w:numPr>
                    <w:spacing w:before="0" w:after="160" w:line="259" w:lineRule="auto"/>
                    <w:jc w:val="left"/>
                  </w:pPr>
                  <w:r>
                    <w:t>Xilinx</w:t>
                  </w:r>
                </w:p>
                <w:p w14:paraId="637C8C9E" w14:textId="35FECE8E" w:rsidR="0011769F" w:rsidRDefault="0011769F" w:rsidP="00110282">
                  <w:pPr>
                    <w:pStyle w:val="ListParagraph"/>
                    <w:numPr>
                      <w:ilvl w:val="0"/>
                      <w:numId w:val="25"/>
                    </w:numPr>
                    <w:spacing w:before="0" w:after="160" w:line="259" w:lineRule="auto"/>
                    <w:jc w:val="left"/>
                  </w:pPr>
                  <w:r>
                    <w:t xml:space="preserve">C </w:t>
                  </w:r>
                  <w:r w:rsidR="00C4593E">
                    <w:t>programming</w:t>
                  </w:r>
                </w:p>
                <w:p w14:paraId="0B46FCD3" w14:textId="24566B48" w:rsidR="00E2704E" w:rsidRDefault="00E2704E" w:rsidP="00110282">
                  <w:pPr>
                    <w:pStyle w:val="ListParagraph"/>
                    <w:numPr>
                      <w:ilvl w:val="0"/>
                      <w:numId w:val="25"/>
                    </w:numPr>
                    <w:spacing w:before="0" w:after="160" w:line="259" w:lineRule="auto"/>
                    <w:jc w:val="left"/>
                  </w:pPr>
                  <w:r>
                    <w:t xml:space="preserve">Microsoft office </w:t>
                  </w:r>
                </w:p>
                <w:p w14:paraId="6B98B5C1" w14:textId="639D586D" w:rsidR="00110282" w:rsidRDefault="00673DB4" w:rsidP="00673DB4">
                  <w:pPr>
                    <w:pStyle w:val="ListParagraph"/>
                    <w:numPr>
                      <w:ilvl w:val="0"/>
                      <w:numId w:val="25"/>
                    </w:numPr>
                    <w:spacing w:before="0" w:after="160" w:line="259" w:lineRule="auto"/>
                    <w:jc w:val="left"/>
                  </w:pPr>
                  <w:r>
                    <w:t>Accuracy and attention to details</w:t>
                  </w:r>
                </w:p>
                <w:p w14:paraId="5C81AF6A" w14:textId="4164D148" w:rsidR="00110282" w:rsidRDefault="00673DB4" w:rsidP="00673DB4">
                  <w:pPr>
                    <w:pStyle w:val="ListParagraph"/>
                    <w:numPr>
                      <w:ilvl w:val="0"/>
                      <w:numId w:val="25"/>
                    </w:numPr>
                    <w:spacing w:before="0" w:after="160" w:line="259" w:lineRule="auto"/>
                    <w:jc w:val="left"/>
                  </w:pPr>
                  <w:r>
                    <w:t xml:space="preserve">Organization and prioritization </w:t>
                  </w:r>
                </w:p>
                <w:p w14:paraId="249EDA23" w14:textId="2FD68450" w:rsidR="00673DB4" w:rsidRPr="00A03111" w:rsidRDefault="00673DB4" w:rsidP="00180BB3">
                  <w:pPr>
                    <w:pStyle w:val="ListParagraph"/>
                    <w:numPr>
                      <w:ilvl w:val="0"/>
                      <w:numId w:val="25"/>
                    </w:numPr>
                    <w:spacing w:before="0" w:after="160" w:line="259" w:lineRule="auto"/>
                    <w:jc w:val="left"/>
                  </w:pPr>
                  <w:r>
                    <w:t xml:space="preserve">Strong Communication </w:t>
                  </w:r>
                </w:p>
              </w:tc>
            </w:tr>
          </w:tbl>
          <w:p w14:paraId="4863FB25" w14:textId="77777777" w:rsidR="00F76013" w:rsidRPr="001A2B5E" w:rsidRDefault="00F76013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15076" w:rsidRPr="001A2B5E" w14:paraId="3D3A908D" w14:textId="77777777" w:rsidTr="00732279">
        <w:trPr>
          <w:trHeight w:val="1917"/>
        </w:trPr>
        <w:tc>
          <w:tcPr>
            <w:tcW w:w="10682" w:type="dxa"/>
            <w:gridSpan w:val="2"/>
          </w:tcPr>
          <w:p w14:paraId="17E3DC36" w14:textId="77777777" w:rsidR="003565B5" w:rsidRPr="001A2B5E" w:rsidRDefault="003565B5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1A2B5E" w:rsidRPr="001A2B5E" w14:paraId="26F726B0" w14:textId="77777777" w:rsidTr="00B70B17">
              <w:trPr>
                <w:trHeight w:val="475"/>
              </w:trPr>
              <w:tc>
                <w:tcPr>
                  <w:tcW w:w="102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B83B659" w14:textId="71DA9E73" w:rsidR="001A2B5E" w:rsidRPr="001A2B5E" w:rsidRDefault="001A2B5E" w:rsidP="001A2B5E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Education</w:t>
                  </w:r>
                </w:p>
              </w:tc>
            </w:tr>
            <w:tr w:rsidR="001A2B5E" w:rsidRPr="001A2B5E" w14:paraId="471938E6" w14:textId="77777777" w:rsidTr="001A2B5E">
              <w:tc>
                <w:tcPr>
                  <w:tcW w:w="1023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7D80C378" w14:textId="77777777" w:rsidR="00110282" w:rsidRDefault="00110282"/>
                <w:tbl>
                  <w:tblPr>
                    <w:tblW w:w="9857" w:type="dxa"/>
                    <w:tblLook w:val="04A0" w:firstRow="1" w:lastRow="0" w:firstColumn="1" w:lastColumn="0" w:noHBand="0" w:noVBand="1"/>
                  </w:tblPr>
                  <w:tblGrid>
                    <w:gridCol w:w="9857"/>
                  </w:tblGrid>
                  <w:tr w:rsidR="001A2B5E" w:rsidRPr="001A2B5E" w14:paraId="2E976D0B" w14:textId="77777777" w:rsidTr="00110282">
                    <w:trPr>
                      <w:trHeight w:val="1472"/>
                    </w:trPr>
                    <w:tc>
                      <w:tcPr>
                        <w:tcW w:w="9857" w:type="dxa"/>
                      </w:tcPr>
                      <w:p w14:paraId="4A13626E" w14:textId="77777777" w:rsidR="00110282" w:rsidRPr="00517CD8" w:rsidRDefault="00110282" w:rsidP="00513158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spacing w:before="0" w:after="160" w:line="259" w:lineRule="auto"/>
                          <w:jc w:val="left"/>
                        </w:pPr>
                        <w:r w:rsidRPr="00513158">
                          <w:rPr>
                            <w:b/>
                            <w:bCs/>
                            <w:sz w:val="24"/>
                            <w:szCs w:val="24"/>
                          </w:rPr>
                          <w:t>BE in Electronics and Communication</w:t>
                        </w:r>
                      </w:p>
                      <w:p w14:paraId="64B3E9F4" w14:textId="0D147A84" w:rsidR="00110282" w:rsidRDefault="00110282" w:rsidP="00110282">
                        <w:pPr>
                          <w:pStyle w:val="ListParagraph"/>
                          <w:rPr>
                            <w:sz w:val="24"/>
                            <w:szCs w:val="24"/>
                          </w:rPr>
                        </w:pPr>
                        <w:r w:rsidRPr="00902F97">
                          <w:rPr>
                            <w:sz w:val="24"/>
                            <w:szCs w:val="24"/>
                          </w:rPr>
                          <w:t xml:space="preserve">(Pursuing </w:t>
                        </w:r>
                        <w:r w:rsidR="00180BB3">
                          <w:rPr>
                            <w:sz w:val="24"/>
                            <w:szCs w:val="24"/>
                          </w:rPr>
                          <w:t>8</w:t>
                        </w:r>
                        <w:r w:rsidRPr="00902F97">
                          <w:rPr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Pr="00902F97">
                          <w:rPr>
                            <w:sz w:val="24"/>
                            <w:szCs w:val="24"/>
                          </w:rPr>
                          <w:t xml:space="preserve"> semester)</w:t>
                        </w:r>
                      </w:p>
                      <w:p w14:paraId="6523273B" w14:textId="77777777" w:rsidR="00110282" w:rsidRPr="00902F97" w:rsidRDefault="00110282" w:rsidP="00110282">
                        <w:pPr>
                          <w:pStyle w:val="ListParagraph"/>
                        </w:pPr>
                        <w:r w:rsidRPr="00902F97">
                          <w:rPr>
                            <w:b/>
                            <w:bCs/>
                          </w:rPr>
                          <w:t xml:space="preserve">Vidyavardhaka College of Engineering </w:t>
                        </w:r>
                      </w:p>
                      <w:p w14:paraId="10A4EA5D" w14:textId="4412EDF6" w:rsidR="00110282" w:rsidRDefault="00180BB3" w:rsidP="00180BB3">
                        <w:pPr>
                          <w:pStyle w:val="ListParagraph"/>
                          <w:ind w:left="360"/>
                          <w:rPr>
                            <w:i/>
                            <w:iCs/>
                            <w:color w:val="365F91" w:themeColor="accent1" w:themeShade="BF"/>
                          </w:rPr>
                        </w:pPr>
                        <w:r>
                          <w:rPr>
                            <w:i/>
                            <w:iCs/>
                            <w:color w:val="365F91" w:themeColor="accent1" w:themeShade="BF"/>
                          </w:rPr>
                          <w:t xml:space="preserve">       </w:t>
                        </w:r>
                        <w:r w:rsidR="00110282" w:rsidRPr="007603A8">
                          <w:rPr>
                            <w:i/>
                            <w:iCs/>
                            <w:color w:val="365F91" w:themeColor="accent1" w:themeShade="BF"/>
                          </w:rPr>
                          <w:t>(2018-202</w:t>
                        </w:r>
                        <w:r w:rsidR="00110282">
                          <w:rPr>
                            <w:i/>
                            <w:iCs/>
                            <w:color w:val="365F91" w:themeColor="accent1" w:themeShade="BF"/>
                          </w:rPr>
                          <w:t>2</w:t>
                        </w:r>
                        <w:r w:rsidR="00110282" w:rsidRPr="007603A8">
                          <w:rPr>
                            <w:i/>
                            <w:iCs/>
                            <w:color w:val="365F91" w:themeColor="accent1" w:themeShade="BF"/>
                          </w:rPr>
                          <w:t>)-Mysore</w:t>
                        </w:r>
                      </w:p>
                      <w:p w14:paraId="21BFA2CA" w14:textId="77777777" w:rsidR="00110282" w:rsidRDefault="00110282" w:rsidP="00110282">
                        <w:pPr>
                          <w:pStyle w:val="ListParagraph"/>
                          <w:rPr>
                            <w:i/>
                            <w:iCs/>
                            <w:color w:val="365F91" w:themeColor="accent1" w:themeShade="BF"/>
                          </w:rPr>
                        </w:pPr>
                      </w:p>
                      <w:p w14:paraId="4FD4F147" w14:textId="77777777" w:rsidR="00110282" w:rsidRPr="00902F97" w:rsidRDefault="00110282" w:rsidP="00110282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before="0" w:after="160" w:line="259" w:lineRule="auto"/>
                          <w:jc w:val="left"/>
                          <w:rPr>
                            <w:i/>
                            <w:iCs/>
                            <w:color w:val="365F91" w:themeColor="accent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PUC</w:t>
                        </w:r>
                        <w:r w:rsidRPr="007603A8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(12</w:t>
                        </w:r>
                        <w:r w:rsidRPr="007603A8">
                          <w:rPr>
                            <w:b/>
                            <w:bCs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Pr="007603A8">
                          <w:rPr>
                            <w:b/>
                            <w:bCs/>
                            <w:sz w:val="24"/>
                            <w:szCs w:val="24"/>
                          </w:rPr>
                          <w:t>) – PCMB</w:t>
                        </w:r>
                      </w:p>
                      <w:p w14:paraId="37391F17" w14:textId="450AEADE" w:rsidR="00110282" w:rsidRPr="00902F97" w:rsidRDefault="00180BB3" w:rsidP="00110282">
                        <w:pPr>
                          <w:pStyle w:val="ListParagraph"/>
                          <w:rPr>
                            <w:i/>
                            <w:iCs/>
                            <w:color w:val="365F91" w:themeColor="accent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</w:rPr>
                          <w:t>Sai Angels PU College</w:t>
                        </w:r>
                      </w:p>
                      <w:p w14:paraId="256A7738" w14:textId="4A1D5EEE" w:rsidR="00110282" w:rsidRPr="00902F97" w:rsidRDefault="00110282" w:rsidP="00110282">
                        <w:pPr>
                          <w:pStyle w:val="ListParagraph"/>
                        </w:pPr>
                        <w:r w:rsidRPr="00902F97">
                          <w:t>Grade: Distinction (5</w:t>
                        </w:r>
                        <w:r w:rsidR="00180BB3">
                          <w:t>38</w:t>
                        </w:r>
                        <w:r w:rsidRPr="00902F97">
                          <w:t>/600)</w:t>
                        </w:r>
                      </w:p>
                      <w:p w14:paraId="006C6C39" w14:textId="5EFBE8D9" w:rsidR="00110282" w:rsidRDefault="00110282" w:rsidP="00110282">
                        <w:pPr>
                          <w:pStyle w:val="ListParagraph"/>
                          <w:rPr>
                            <w:i/>
                            <w:iCs/>
                            <w:color w:val="365F91" w:themeColor="accent1" w:themeShade="BF"/>
                          </w:rPr>
                        </w:pPr>
                        <w:r>
                          <w:rPr>
                            <w:i/>
                            <w:iCs/>
                            <w:color w:val="365F91" w:themeColor="accent1" w:themeShade="BF"/>
                          </w:rPr>
                          <w:t>(2016-2018)-</w:t>
                        </w:r>
                        <w:proofErr w:type="spellStart"/>
                        <w:r w:rsidR="00BC7756">
                          <w:rPr>
                            <w:i/>
                            <w:iCs/>
                            <w:color w:val="365F91" w:themeColor="accent1" w:themeShade="BF"/>
                          </w:rPr>
                          <w:t>Chikkamagalur</w:t>
                        </w:r>
                        <w:proofErr w:type="spellEnd"/>
                      </w:p>
                      <w:p w14:paraId="5A80881E" w14:textId="77777777" w:rsidR="00110282" w:rsidRDefault="00110282" w:rsidP="00110282">
                        <w:pPr>
                          <w:pStyle w:val="ListParagraph"/>
                          <w:rPr>
                            <w:i/>
                            <w:iCs/>
                            <w:color w:val="365F91" w:themeColor="accent1" w:themeShade="BF"/>
                          </w:rPr>
                        </w:pPr>
                      </w:p>
                      <w:p w14:paraId="0FF2D6B2" w14:textId="689A3D88" w:rsidR="00110282" w:rsidRPr="00F43F8E" w:rsidRDefault="00110282" w:rsidP="00110282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spacing w:before="0" w:after="160" w:line="259" w:lineRule="auto"/>
                          <w:jc w:val="left"/>
                          <w:rPr>
                            <w:i/>
                            <w:iCs/>
                            <w:color w:val="365F91" w:themeColor="accent1" w:themeShade="BF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10</w:t>
                        </w:r>
                        <w:r w:rsidRPr="00417ABA">
                          <w:rPr>
                            <w:b/>
                            <w:bCs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std</w:t>
                        </w:r>
                        <w:r w:rsidRPr="00F43F8E">
                          <w:rPr>
                            <w:b/>
                            <w:bCs/>
                            <w:sz w:val="24"/>
                            <w:szCs w:val="24"/>
                          </w:rPr>
                          <w:t>-(</w:t>
                        </w:r>
                        <w:r w:rsidR="00BC7756">
                          <w:rPr>
                            <w:b/>
                            <w:bCs/>
                            <w:sz w:val="24"/>
                            <w:szCs w:val="24"/>
                          </w:rPr>
                          <w:t>KSEEB)</w:t>
                        </w:r>
                      </w:p>
                      <w:p w14:paraId="722329E7" w14:textId="5422E168" w:rsidR="00110282" w:rsidRDefault="00180BB3" w:rsidP="00110282">
                        <w:pPr>
                          <w:pStyle w:val="ListParagraph"/>
                          <w:rPr>
                            <w:b/>
                            <w:bCs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</w:rPr>
                          <w:t>St.Joseph</w:t>
                        </w:r>
                        <w:r w:rsidR="00BC7756">
                          <w:rPr>
                            <w:b/>
                            <w:bCs/>
                          </w:rPr>
                          <w:t>’s</w:t>
                        </w:r>
                        <w:proofErr w:type="spellEnd"/>
                        <w:proofErr w:type="gramEnd"/>
                        <w:r>
                          <w:rPr>
                            <w:b/>
                            <w:bCs/>
                          </w:rPr>
                          <w:t xml:space="preserve"> Girls High School</w:t>
                        </w:r>
                      </w:p>
                      <w:p w14:paraId="4A0B6872" w14:textId="0E87F1F5" w:rsidR="00110282" w:rsidRPr="00D24ADE" w:rsidRDefault="00110282" w:rsidP="00110282">
                        <w:pPr>
                          <w:pStyle w:val="ListParagraph"/>
                        </w:pPr>
                        <w:r w:rsidRPr="00D24ADE">
                          <w:t xml:space="preserve">Grade: </w:t>
                        </w:r>
                        <w:r w:rsidR="00BC7756">
                          <w:t>(588/625)</w:t>
                        </w:r>
                      </w:p>
                      <w:p w14:paraId="32B2BC0D" w14:textId="2742DA97" w:rsidR="00110282" w:rsidRPr="00F43F8E" w:rsidRDefault="00110282" w:rsidP="00110282">
                        <w:pPr>
                          <w:pStyle w:val="ListParagraph"/>
                          <w:rPr>
                            <w:i/>
                            <w:iCs/>
                            <w:color w:val="365F91" w:themeColor="accent1" w:themeShade="BF"/>
                          </w:rPr>
                        </w:pPr>
                        <w:r>
                          <w:rPr>
                            <w:i/>
                            <w:iCs/>
                            <w:color w:val="365F91" w:themeColor="accent1" w:themeShade="BF"/>
                          </w:rPr>
                          <w:t>(2015-2016)-</w:t>
                        </w:r>
                        <w:proofErr w:type="spellStart"/>
                        <w:r>
                          <w:rPr>
                            <w:i/>
                            <w:iCs/>
                            <w:color w:val="365F91" w:themeColor="accent1" w:themeShade="BF"/>
                          </w:rPr>
                          <w:t>C</w:t>
                        </w:r>
                        <w:r w:rsidR="00BC7756">
                          <w:rPr>
                            <w:i/>
                            <w:iCs/>
                            <w:color w:val="365F91" w:themeColor="accent1" w:themeShade="BF"/>
                          </w:rPr>
                          <w:t>hikkamagalur</w:t>
                        </w:r>
                        <w:proofErr w:type="spellEnd"/>
                      </w:p>
                      <w:p w14:paraId="7293E3CF" w14:textId="77777777" w:rsidR="001A2B5E" w:rsidRPr="001A2B5E" w:rsidRDefault="001A2B5E" w:rsidP="001A2B5E">
                        <w:pPr>
                          <w:spacing w:before="0" w:after="0" w:line="240" w:lineRule="auto"/>
                          <w:rPr>
                            <w:rFonts w:asciiTheme="minorHAnsi" w:eastAsia="Times New Roman" w:hAnsiTheme="minorHAnsi" w:cstheme="minorHAnsi"/>
                            <w:b/>
                            <w:color w:val="000000"/>
                            <w:sz w:val="24"/>
                            <w:szCs w:val="24"/>
                            <w:lang w:bidi="ar-SA"/>
                          </w:rPr>
                        </w:pPr>
                      </w:p>
                    </w:tc>
                  </w:tr>
                </w:tbl>
                <w:p w14:paraId="023F07C1" w14:textId="77777777" w:rsidR="001A2B5E" w:rsidRPr="001A2B5E" w:rsidRDefault="001A2B5E" w:rsidP="001A2B5E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DA8BBD4" w14:textId="77777777" w:rsidR="001A2B5E" w:rsidRPr="001A2B5E" w:rsidRDefault="001A2B5E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15076" w:rsidRPr="001A2B5E" w14:paraId="42D480E3" w14:textId="77777777" w:rsidTr="00732279">
        <w:trPr>
          <w:trHeight w:val="180"/>
        </w:trPr>
        <w:tc>
          <w:tcPr>
            <w:tcW w:w="10682" w:type="dxa"/>
            <w:gridSpan w:val="2"/>
          </w:tcPr>
          <w:p w14:paraId="0AC85794" w14:textId="77777777" w:rsidR="00315076" w:rsidRPr="001A2B5E" w:rsidRDefault="00315076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15076" w:rsidRPr="001A2B5E" w14:paraId="54CE7898" w14:textId="77777777" w:rsidTr="002D44B0">
        <w:tc>
          <w:tcPr>
            <w:tcW w:w="10682" w:type="dxa"/>
            <w:gridSpan w:val="2"/>
          </w:tcPr>
          <w:p w14:paraId="6D61602D" w14:textId="77777777" w:rsidR="003565B5" w:rsidRPr="001A2B5E" w:rsidRDefault="003565B5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C65C4D" w:rsidRPr="001A2B5E" w14:paraId="3F81B810" w14:textId="77777777" w:rsidTr="00732279">
              <w:tc>
                <w:tcPr>
                  <w:tcW w:w="102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40F98575" w14:textId="58DADA76" w:rsidR="00C65C4D" w:rsidRPr="00B70B17" w:rsidRDefault="00673DB4" w:rsidP="00B70B17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Academic </w:t>
                  </w:r>
                  <w:r w:rsidR="001A2B5E"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Projects</w:t>
                  </w:r>
                </w:p>
              </w:tc>
            </w:tr>
            <w:tr w:rsidR="00732279" w:rsidRPr="001A2B5E" w14:paraId="1E0E6415" w14:textId="77777777" w:rsidTr="00B70B17">
              <w:trPr>
                <w:trHeight w:val="1125"/>
              </w:trPr>
              <w:tc>
                <w:tcPr>
                  <w:tcW w:w="10230" w:type="dxa"/>
                  <w:tcBorders>
                    <w:top w:val="double" w:sz="6" w:space="0" w:color="AEBAD5"/>
                    <w:left w:val="single" w:sz="8" w:space="0" w:color="AEBAD5"/>
                    <w:right w:val="single" w:sz="8" w:space="0" w:color="AEBAD5"/>
                  </w:tcBorders>
                </w:tcPr>
                <w:p w14:paraId="2C85FB92" w14:textId="46500855" w:rsidR="006D1002" w:rsidRDefault="00110282" w:rsidP="00935AB3">
                  <w:pPr>
                    <w:pStyle w:val="ListParagraph"/>
                    <w:numPr>
                      <w:ilvl w:val="0"/>
                      <w:numId w:val="38"/>
                    </w:numPr>
                    <w:spacing w:before="0" w:after="160" w:line="259" w:lineRule="auto"/>
                    <w:jc w:val="left"/>
                  </w:pPr>
                  <w:r w:rsidRPr="000121FB">
                    <w:rPr>
                      <w:b/>
                      <w:bCs/>
                    </w:rPr>
                    <w:t>Project</w:t>
                  </w:r>
                  <w:r w:rsidRPr="000121FB">
                    <w:t xml:space="preserve"> </w:t>
                  </w:r>
                  <w:r w:rsidRPr="000121FB">
                    <w:rPr>
                      <w:b/>
                      <w:bCs/>
                    </w:rPr>
                    <w:t>Name</w:t>
                  </w:r>
                  <w:r w:rsidRPr="000121FB">
                    <w:t xml:space="preserve">: </w:t>
                  </w:r>
                  <w:r w:rsidR="00D77F3B">
                    <w:t>Buck-Boost converter using Atmega-16 microcontroller</w:t>
                  </w:r>
                </w:p>
                <w:p w14:paraId="525FD7C8" w14:textId="77777777" w:rsidR="00DA1098" w:rsidRDefault="00DA1098" w:rsidP="00397C64">
                  <w:pPr>
                    <w:pStyle w:val="ListParagraph"/>
                    <w:spacing w:before="0" w:after="160" w:line="259" w:lineRule="auto"/>
                    <w:ind w:left="360"/>
                    <w:jc w:val="left"/>
                    <w:rPr>
                      <w:b/>
                      <w:bCs/>
                    </w:rPr>
                  </w:pPr>
                </w:p>
                <w:p w14:paraId="2B7E59BD" w14:textId="4283B913" w:rsidR="00397C64" w:rsidRDefault="00110282" w:rsidP="00397C64">
                  <w:pPr>
                    <w:pStyle w:val="ListParagraph"/>
                    <w:spacing w:before="0" w:after="160" w:line="259" w:lineRule="auto"/>
                    <w:ind w:left="360"/>
                    <w:jc w:val="left"/>
                    <w:rPr>
                      <w:color w:val="202124"/>
                      <w:shd w:val="clear" w:color="auto" w:fill="FFFFFF"/>
                    </w:rPr>
                  </w:pPr>
                  <w:r w:rsidRPr="006D1002">
                    <w:rPr>
                      <w:b/>
                      <w:bCs/>
                    </w:rPr>
                    <w:t>Description</w:t>
                  </w:r>
                  <w:r w:rsidRPr="000121FB">
                    <w:t xml:space="preserve">: </w:t>
                  </w:r>
                  <w:r w:rsidRPr="00572989">
                    <w:t>In this project</w:t>
                  </w:r>
                  <w:r w:rsidR="00C72752" w:rsidRPr="00572989">
                    <w:t xml:space="preserve"> </w:t>
                  </w:r>
                  <w:r w:rsidR="00E862EC" w:rsidRPr="00572989">
                    <w:t xml:space="preserve">the </w:t>
                  </w:r>
                  <w:r w:rsidR="00C72752" w:rsidRPr="00572989">
                    <w:rPr>
                      <w:color w:val="202124"/>
                      <w:shd w:val="clear" w:color="auto" w:fill="FFFFFF"/>
                    </w:rPr>
                    <w:t>required output DC voltage is to be provided with keypad interfaced to Atmega16</w:t>
                  </w:r>
                  <w:r w:rsidR="00E862EC" w:rsidRPr="00572989">
                    <w:rPr>
                      <w:color w:val="202124"/>
                      <w:shd w:val="clear" w:color="auto" w:fill="FFFFFF"/>
                    </w:rPr>
                    <w:t xml:space="preserve"> and </w:t>
                  </w:r>
                  <w:r w:rsidR="00C72752" w:rsidRPr="00572989">
                    <w:rPr>
                      <w:color w:val="202124"/>
                      <w:shd w:val="clear" w:color="auto" w:fill="FFFFFF"/>
                    </w:rPr>
                    <w:t xml:space="preserve">displayed on 16x2 LCD. </w:t>
                  </w:r>
                  <w:r w:rsidR="00E862EC" w:rsidRPr="00572989">
                    <w:rPr>
                      <w:color w:val="202124"/>
                      <w:shd w:val="clear" w:color="auto" w:fill="FFFFFF"/>
                    </w:rPr>
                    <w:t xml:space="preserve">It is </w:t>
                  </w:r>
                  <w:r w:rsidR="00C72752" w:rsidRPr="00572989">
                    <w:rPr>
                      <w:color w:val="202124"/>
                      <w:shd w:val="clear" w:color="auto" w:fill="FFFFFF"/>
                    </w:rPr>
                    <w:t xml:space="preserve">implemented </w:t>
                  </w:r>
                  <w:r w:rsidR="00E862EC" w:rsidRPr="00572989">
                    <w:rPr>
                      <w:color w:val="202124"/>
                      <w:shd w:val="clear" w:color="auto" w:fill="FFFFFF"/>
                    </w:rPr>
                    <w:t>using</w:t>
                  </w:r>
                  <w:r w:rsidR="00E862EC" w:rsidRPr="00572989">
                    <w:rPr>
                      <w:color w:val="202124"/>
                      <w:shd w:val="clear" w:color="auto" w:fill="FFFFFF"/>
                    </w:rPr>
                    <w:t xml:space="preserve"> necessary switching logic</w:t>
                  </w:r>
                  <w:r w:rsidR="00E862EC" w:rsidRPr="00572989">
                    <w:rPr>
                      <w:color w:val="202124"/>
                      <w:shd w:val="clear" w:color="auto" w:fill="FFFFFF"/>
                    </w:rPr>
                    <w:t xml:space="preserve"> </w:t>
                  </w:r>
                  <w:r w:rsidR="00C72752" w:rsidRPr="00572989">
                    <w:rPr>
                      <w:color w:val="202124"/>
                      <w:shd w:val="clear" w:color="auto" w:fill="FFFFFF"/>
                    </w:rPr>
                    <w:t>on Atmega16</w:t>
                  </w:r>
                  <w:r w:rsidR="00E862EC" w:rsidRPr="00572989">
                    <w:rPr>
                      <w:color w:val="202124"/>
                      <w:shd w:val="clear" w:color="auto" w:fill="FFFFFF"/>
                    </w:rPr>
                    <w:t xml:space="preserve"> microcontroller</w:t>
                  </w:r>
                  <w:r w:rsidR="00572989">
                    <w:rPr>
                      <w:color w:val="202124"/>
                      <w:shd w:val="clear" w:color="auto" w:fill="FFFFFF"/>
                    </w:rPr>
                    <w:t>.</w:t>
                  </w:r>
                </w:p>
                <w:p w14:paraId="1460A270" w14:textId="77777777" w:rsidR="00397C64" w:rsidRDefault="00397C64" w:rsidP="00397C64">
                  <w:pPr>
                    <w:pStyle w:val="ListParagraph"/>
                    <w:spacing w:before="0" w:after="160" w:line="259" w:lineRule="auto"/>
                    <w:ind w:left="360"/>
                    <w:jc w:val="left"/>
                    <w:rPr>
                      <w:color w:val="202124"/>
                      <w:shd w:val="clear" w:color="auto" w:fill="FFFFFF"/>
                    </w:rPr>
                  </w:pPr>
                </w:p>
                <w:p w14:paraId="57EF24F8" w14:textId="48DEC29C" w:rsidR="00572989" w:rsidRPr="00DA1098" w:rsidRDefault="00572989" w:rsidP="00DA1098">
                  <w:pPr>
                    <w:pStyle w:val="ListParagraph"/>
                    <w:numPr>
                      <w:ilvl w:val="0"/>
                      <w:numId w:val="38"/>
                    </w:numPr>
                    <w:spacing w:before="0" w:after="160" w:line="259" w:lineRule="auto"/>
                    <w:jc w:val="left"/>
                    <w:rPr>
                      <w:b/>
                      <w:bCs/>
                    </w:rPr>
                  </w:pPr>
                  <w:r w:rsidRPr="00DA1098">
                    <w:rPr>
                      <w:b/>
                      <w:bCs/>
                    </w:rPr>
                    <w:lastRenderedPageBreak/>
                    <w:t>Project Name:</w:t>
                  </w:r>
                  <w:r w:rsidR="00EE490B">
                    <w:rPr>
                      <w:b/>
                      <w:bCs/>
                    </w:rPr>
                    <w:t xml:space="preserve"> </w:t>
                  </w:r>
                  <w:r w:rsidR="00EE490B">
                    <w:t>FPGA based Direct digital synthesis of sinusoids</w:t>
                  </w:r>
                </w:p>
                <w:p w14:paraId="199EEC32" w14:textId="77777777" w:rsidR="00DA1098" w:rsidRDefault="00DA1098" w:rsidP="00DA1098">
                  <w:pPr>
                    <w:pStyle w:val="ListParagraph"/>
                    <w:spacing w:before="0" w:after="160" w:line="259" w:lineRule="auto"/>
                    <w:ind w:left="360"/>
                    <w:jc w:val="left"/>
                    <w:rPr>
                      <w:b/>
                      <w:bCs/>
                    </w:rPr>
                  </w:pPr>
                </w:p>
                <w:p w14:paraId="5E973367" w14:textId="6A748313" w:rsidR="004D4C35" w:rsidRPr="00AB5D06" w:rsidRDefault="006D1002" w:rsidP="004D4C35">
                  <w:pPr>
                    <w:pStyle w:val="ListParagraph"/>
                    <w:spacing w:before="0" w:after="160" w:line="259" w:lineRule="auto"/>
                    <w:ind w:left="360"/>
                    <w:jc w:val="left"/>
                  </w:pPr>
                  <w:r>
                    <w:rPr>
                      <w:b/>
                      <w:bCs/>
                    </w:rPr>
                    <w:t>Description:</w:t>
                  </w:r>
                  <w:r>
                    <w:t xml:space="preserve"> </w:t>
                  </w:r>
                  <w:r w:rsidR="004D4C35">
                    <w:t xml:space="preserve">In this project we have </w:t>
                  </w:r>
                  <w:r w:rsidR="004D4C35" w:rsidRPr="004D4C35">
                    <w:rPr>
                      <w:shd w:val="clear" w:color="auto" w:fill="FFFFFF"/>
                    </w:rPr>
                    <w:t xml:space="preserve">generated a sine wave using DDS technique on FPGA by Interfacing of two </w:t>
                  </w:r>
                  <w:proofErr w:type="gramStart"/>
                  <w:r w:rsidR="004D4C35" w:rsidRPr="004D4C35">
                    <w:rPr>
                      <w:shd w:val="clear" w:color="auto" w:fill="FFFFFF"/>
                    </w:rPr>
                    <w:t>DAC’s</w:t>
                  </w:r>
                  <w:proofErr w:type="gramEnd"/>
                  <w:r w:rsidR="004D4C35" w:rsidRPr="004D4C35">
                    <w:rPr>
                      <w:shd w:val="clear" w:color="auto" w:fill="FFFFFF"/>
                    </w:rPr>
                    <w:t xml:space="preserve"> to generate two sine waves with phase difference and generated sinusoids of specified frequency</w:t>
                  </w:r>
                  <w:r w:rsidR="00150B3A">
                    <w:rPr>
                      <w:shd w:val="clear" w:color="auto" w:fill="FFFFFF"/>
                    </w:rPr>
                    <w:t>.</w:t>
                  </w:r>
                </w:p>
                <w:p w14:paraId="6E7F207E" w14:textId="6C82A338" w:rsidR="004D4C35" w:rsidRPr="000121FB" w:rsidRDefault="004D4C35" w:rsidP="00DA1098">
                  <w:pPr>
                    <w:pStyle w:val="ListParagraph"/>
                    <w:spacing w:before="0" w:after="160" w:line="259" w:lineRule="auto"/>
                    <w:ind w:left="360"/>
                    <w:jc w:val="left"/>
                  </w:pPr>
                </w:p>
              </w:tc>
            </w:tr>
          </w:tbl>
          <w:p w14:paraId="29223918" w14:textId="77777777" w:rsidR="006C0F23" w:rsidRPr="001A2B5E" w:rsidRDefault="006C0F23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5F0EAA" w:rsidRPr="001A2B5E" w14:paraId="771E1493" w14:textId="77777777" w:rsidTr="00B70B17">
              <w:trPr>
                <w:trHeight w:val="412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0F521CA" w14:textId="7F890DC7" w:rsidR="005F0EAA" w:rsidRPr="001A2B5E" w:rsidRDefault="001A2B5E" w:rsidP="002E45A0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Certifications</w:t>
                  </w:r>
                </w:p>
              </w:tc>
            </w:tr>
            <w:tr w:rsidR="005F0EAA" w:rsidRPr="001A2B5E" w14:paraId="52C799C7" w14:textId="77777777" w:rsidTr="002E45A0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53D395B" w14:textId="7F089AE7" w:rsidR="00110282" w:rsidRDefault="00110282" w:rsidP="00305C30">
                  <w:pPr>
                    <w:pStyle w:val="ListParagraph"/>
                    <w:numPr>
                      <w:ilvl w:val="0"/>
                      <w:numId w:val="38"/>
                    </w:numPr>
                    <w:spacing w:before="0" w:after="0" w:line="259" w:lineRule="auto"/>
                    <w:jc w:val="left"/>
                  </w:pPr>
                  <w:r>
                    <w:t xml:space="preserve">Participated in </w:t>
                  </w:r>
                  <w:r w:rsidRPr="00305C30">
                    <w:rPr>
                      <w:b/>
                      <w:bCs/>
                    </w:rPr>
                    <w:t xml:space="preserve">IUCEE </w:t>
                  </w:r>
                  <w:r>
                    <w:t>Student Competition on “Oxygen Enriched Air from Plants”</w:t>
                  </w:r>
                  <w:r w:rsidRPr="00305C30">
                    <w:rPr>
                      <w:b/>
                      <w:bCs/>
                    </w:rPr>
                    <w:t xml:space="preserve"> All India Ranking-7</w:t>
                  </w:r>
                </w:p>
                <w:p w14:paraId="102E6570" w14:textId="3B6CC6C2" w:rsidR="00A03111" w:rsidRDefault="003B237A" w:rsidP="000A38C0">
                  <w:pPr>
                    <w:spacing w:after="0"/>
                    <w:jc w:val="left"/>
                  </w:pPr>
                  <w:r>
                    <w:t xml:space="preserve">      </w:t>
                  </w:r>
                  <w:r w:rsidR="00110282">
                    <w:t>(For COVID patients experiencing Pulmonary Distress and for Post Covid convalescence)</w:t>
                  </w:r>
                </w:p>
                <w:p w14:paraId="439591C7" w14:textId="77777777" w:rsidR="0052508B" w:rsidRPr="000A38C0" w:rsidRDefault="000A38C0" w:rsidP="00B40303">
                  <w:pPr>
                    <w:pStyle w:val="ListParagraph"/>
                    <w:numPr>
                      <w:ilvl w:val="0"/>
                      <w:numId w:val="30"/>
                    </w:numPr>
                    <w:spacing w:before="0" w:after="0" w:line="259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t xml:space="preserve">National Level </w:t>
                  </w:r>
                  <w:proofErr w:type="spellStart"/>
                  <w:r>
                    <w:t>Ideathon</w:t>
                  </w:r>
                  <w:proofErr w:type="spellEnd"/>
                  <w:r>
                    <w:t xml:space="preserve"> – IEEE Computer Society VVCE.</w:t>
                  </w:r>
                </w:p>
                <w:p w14:paraId="0ADF0345" w14:textId="77777777" w:rsidR="000A38C0" w:rsidRPr="001C0A3E" w:rsidRDefault="00640335" w:rsidP="00B40303">
                  <w:pPr>
                    <w:pStyle w:val="ListParagraph"/>
                    <w:numPr>
                      <w:ilvl w:val="0"/>
                      <w:numId w:val="30"/>
                    </w:numPr>
                    <w:spacing w:before="0" w:after="0" w:line="259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t xml:space="preserve">Participated in </w:t>
                  </w:r>
                  <w:proofErr w:type="spellStart"/>
                  <w:r>
                    <w:t>Eyantra</w:t>
                  </w:r>
                  <w:proofErr w:type="spellEnd"/>
                  <w:r>
                    <w:t xml:space="preserve"> Robotics Competition organized by IIT Bombay.</w:t>
                  </w:r>
                </w:p>
                <w:p w14:paraId="58085592" w14:textId="288D377F" w:rsidR="001C0A3E" w:rsidRPr="001A2B5E" w:rsidRDefault="001C0A3E" w:rsidP="00B40303">
                  <w:pPr>
                    <w:pStyle w:val="ListParagraph"/>
                    <w:numPr>
                      <w:ilvl w:val="0"/>
                      <w:numId w:val="30"/>
                    </w:numPr>
                    <w:spacing w:before="0" w:after="0" w:line="259" w:lineRule="auto"/>
                    <w:jc w:val="left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t>Volunteer as a teacher in NGO (</w:t>
                  </w:r>
                  <w:proofErr w:type="spellStart"/>
                  <w:r>
                    <w:t>eVidyaloka</w:t>
                  </w:r>
                  <w:proofErr w:type="spellEnd"/>
                  <w:r>
                    <w:t>)</w:t>
                  </w:r>
                </w:p>
              </w:tc>
            </w:tr>
          </w:tbl>
          <w:p w14:paraId="4E635C08" w14:textId="77777777" w:rsidR="00315076" w:rsidRPr="001A2B5E" w:rsidRDefault="00315076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CA4EDD" w:rsidRPr="001A2B5E" w14:paraId="64731C73" w14:textId="77777777" w:rsidTr="002D44B0">
        <w:tc>
          <w:tcPr>
            <w:tcW w:w="10682" w:type="dxa"/>
            <w:gridSpan w:val="2"/>
          </w:tcPr>
          <w:p w14:paraId="0FF54952" w14:textId="77777777" w:rsidR="00E71565" w:rsidRPr="001A2B5E" w:rsidRDefault="00E71565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1026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66"/>
            </w:tblGrid>
            <w:tr w:rsidR="00CA4EDD" w:rsidRPr="001A2B5E" w14:paraId="41980CE5" w14:textId="77777777" w:rsidTr="00A03111">
              <w:trPr>
                <w:trHeight w:val="427"/>
              </w:trPr>
              <w:tc>
                <w:tcPr>
                  <w:tcW w:w="1026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3F5F2EED" w14:textId="29E5FA41" w:rsidR="00CA4EDD" w:rsidRPr="00B70B17" w:rsidRDefault="00B70B17" w:rsidP="00B70B17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Workshops</w:t>
                  </w:r>
                  <w:r w:rsidR="00305C30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/Training</w:t>
                  </w:r>
                </w:p>
              </w:tc>
            </w:tr>
            <w:tr w:rsidR="00CA4EDD" w:rsidRPr="001A2B5E" w14:paraId="2F298297" w14:textId="77777777" w:rsidTr="00A03111">
              <w:trPr>
                <w:trHeight w:val="1039"/>
              </w:trPr>
              <w:tc>
                <w:tcPr>
                  <w:tcW w:w="1026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46555316" w14:textId="63B48D8B" w:rsidR="00305C30" w:rsidRDefault="005E03E6" w:rsidP="00305C30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160" w:line="259" w:lineRule="auto"/>
                    <w:jc w:val="left"/>
                  </w:pPr>
                  <w:r>
                    <w:t>W</w:t>
                  </w:r>
                  <w:r w:rsidR="00305C30">
                    <w:t>ork</w:t>
                  </w:r>
                  <w:r>
                    <w:t>ed in W</w:t>
                  </w:r>
                  <w:r w:rsidR="00583208">
                    <w:t xml:space="preserve">urth </w:t>
                  </w:r>
                  <w:r>
                    <w:t>Elec</w:t>
                  </w:r>
                  <w:r w:rsidR="00583208">
                    <w:t xml:space="preserve">tronic India Pvt. Ltd. </w:t>
                  </w:r>
                  <w:r w:rsidR="00305C30">
                    <w:t>as an</w:t>
                  </w:r>
                  <w:r w:rsidR="00583208">
                    <w:t xml:space="preserve"> Electronic </w:t>
                  </w:r>
                  <w:r w:rsidR="00BC281F">
                    <w:t>h</w:t>
                  </w:r>
                  <w:r w:rsidR="00583208">
                    <w:t xml:space="preserve">ardware </w:t>
                  </w:r>
                  <w:r w:rsidR="00BC281F">
                    <w:t>d</w:t>
                  </w:r>
                  <w:r w:rsidR="00583208">
                    <w:t xml:space="preserve">esign </w:t>
                  </w:r>
                  <w:r w:rsidR="00BC281F">
                    <w:t>intern</w:t>
                  </w:r>
                  <w:r w:rsidR="00305C30">
                    <w:t xml:space="preserve">, </w:t>
                  </w:r>
                  <w:r w:rsidR="00BC281F">
                    <w:t>Mysore</w:t>
                  </w:r>
                </w:p>
                <w:p w14:paraId="11CAA20A" w14:textId="13748E94" w:rsidR="00110282" w:rsidRDefault="00110282" w:rsidP="00513158">
                  <w:pPr>
                    <w:pStyle w:val="ListParagraph"/>
                    <w:numPr>
                      <w:ilvl w:val="0"/>
                      <w:numId w:val="37"/>
                    </w:numPr>
                    <w:spacing w:before="0" w:after="160" w:line="259" w:lineRule="auto"/>
                    <w:jc w:val="left"/>
                  </w:pPr>
                  <w:r>
                    <w:t>Arduino Uno programming (</w:t>
                  </w:r>
                  <w:r w:rsidR="00F3158A">
                    <w:t xml:space="preserve">Organized by </w:t>
                  </w:r>
                  <w:r>
                    <w:t>Tequed Labs)</w:t>
                  </w:r>
                </w:p>
                <w:p w14:paraId="40B780E0" w14:textId="4E3AA0B3" w:rsidR="00BC281F" w:rsidRDefault="001E3065" w:rsidP="00640335">
                  <w:pPr>
                    <w:pStyle w:val="ListParagraph"/>
                    <w:numPr>
                      <w:ilvl w:val="0"/>
                      <w:numId w:val="31"/>
                    </w:numPr>
                    <w:spacing w:before="0" w:after="160" w:line="259" w:lineRule="auto"/>
                    <w:jc w:val="left"/>
                  </w:pPr>
                  <w:r>
                    <w:t xml:space="preserve">Participated in </w:t>
                  </w:r>
                  <w:proofErr w:type="spellStart"/>
                  <w:r>
                    <w:t>Maths</w:t>
                  </w:r>
                  <w:proofErr w:type="spellEnd"/>
                  <w:r>
                    <w:t xml:space="preserve"> Olympiad of </w:t>
                  </w:r>
                  <w:proofErr w:type="spellStart"/>
                  <w:r>
                    <w:t>Kascade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organised</w:t>
                  </w:r>
                  <w:proofErr w:type="spellEnd"/>
                  <w:r>
                    <w:t xml:space="preserve"> by Kshitij </w:t>
                  </w:r>
                  <w:proofErr w:type="gramStart"/>
                  <w:r>
                    <w:t>2021,IIT</w:t>
                  </w:r>
                  <w:proofErr w:type="gramEnd"/>
                  <w:r>
                    <w:t xml:space="preserve"> Kharagpur</w:t>
                  </w:r>
                </w:p>
                <w:p w14:paraId="01337C05" w14:textId="3A33C23A" w:rsidR="00305C30" w:rsidRPr="003B237A" w:rsidRDefault="001E3065" w:rsidP="00640335">
                  <w:pPr>
                    <w:pStyle w:val="ListParagraph"/>
                    <w:numPr>
                      <w:ilvl w:val="0"/>
                      <w:numId w:val="31"/>
                    </w:numPr>
                    <w:spacing w:before="0" w:after="160" w:line="259" w:lineRule="auto"/>
                    <w:jc w:val="left"/>
                  </w:pPr>
                  <w:r>
                    <w:t xml:space="preserve">IOT workshop conducted for 3 days conducted by </w:t>
                  </w:r>
                  <w:proofErr w:type="spellStart"/>
                  <w:r>
                    <w:t>Vidyavardhaka</w:t>
                  </w:r>
                  <w:proofErr w:type="spellEnd"/>
                  <w:r>
                    <w:t xml:space="preserve"> engineering college</w:t>
                  </w:r>
                </w:p>
              </w:tc>
            </w:tr>
          </w:tbl>
          <w:p w14:paraId="6683AC3A" w14:textId="77777777" w:rsidR="008D653C" w:rsidRPr="001A2B5E" w:rsidRDefault="008D653C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3303B1" w:rsidRPr="001A2B5E" w14:paraId="68D54F57" w14:textId="77777777" w:rsidTr="00504C88">
        <w:tc>
          <w:tcPr>
            <w:tcW w:w="10682" w:type="dxa"/>
            <w:gridSpan w:val="2"/>
          </w:tcPr>
          <w:p w14:paraId="2F17552D" w14:textId="77777777" w:rsidR="00086234" w:rsidRPr="001A2B5E" w:rsidRDefault="00086234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1026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66"/>
            </w:tblGrid>
            <w:tr w:rsidR="001557AC" w:rsidRPr="001A2B5E" w14:paraId="46ECB89C" w14:textId="77777777" w:rsidTr="00A03111">
              <w:trPr>
                <w:trHeight w:val="392"/>
              </w:trPr>
              <w:tc>
                <w:tcPr>
                  <w:tcW w:w="1026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334AD64" w14:textId="3960D6B1" w:rsidR="001557AC" w:rsidRPr="00B70B17" w:rsidRDefault="001A2B5E" w:rsidP="00B70B17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Personal Interests</w:t>
                  </w:r>
                </w:p>
              </w:tc>
            </w:tr>
            <w:tr w:rsidR="001557AC" w:rsidRPr="001A2B5E" w14:paraId="11BCD2BC" w14:textId="77777777" w:rsidTr="00A03111">
              <w:trPr>
                <w:trHeight w:val="1147"/>
              </w:trPr>
              <w:tc>
                <w:tcPr>
                  <w:tcW w:w="1026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3B424FC9" w14:textId="09981D83" w:rsidR="003A2667" w:rsidRDefault="009C2CF9" w:rsidP="003B237A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Reading Books</w:t>
                  </w:r>
                </w:p>
                <w:p w14:paraId="3E319327" w14:textId="77777777" w:rsidR="003A2667" w:rsidRDefault="009C2CF9" w:rsidP="00A03111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Travelling</w:t>
                  </w:r>
                </w:p>
                <w:p w14:paraId="2644972A" w14:textId="77777777" w:rsidR="009C2CF9" w:rsidRDefault="009C2CF9" w:rsidP="00A03111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Listening to Music</w:t>
                  </w:r>
                </w:p>
                <w:p w14:paraId="2FE35A7F" w14:textId="77777777" w:rsidR="009C2CF9" w:rsidRDefault="009C2CF9" w:rsidP="00A03111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Chess</w:t>
                  </w:r>
                </w:p>
                <w:p w14:paraId="02730614" w14:textId="1163DE99" w:rsidR="002F455D" w:rsidRPr="00A03111" w:rsidRDefault="002F455D" w:rsidP="00A03111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Drawing</w:t>
                  </w:r>
                </w:p>
              </w:tc>
            </w:tr>
          </w:tbl>
          <w:p w14:paraId="13ED22E2" w14:textId="77777777" w:rsidR="003565B5" w:rsidRPr="001A2B5E" w:rsidRDefault="003565B5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30"/>
            </w:tblGrid>
            <w:tr w:rsidR="001557AC" w:rsidRPr="001A2B5E" w14:paraId="47A7E63F" w14:textId="77777777" w:rsidTr="00B70B17">
              <w:trPr>
                <w:trHeight w:val="448"/>
              </w:trPr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DBFF1B0" w14:textId="0E4F52EF" w:rsidR="001557AC" w:rsidRPr="00B70B17" w:rsidRDefault="001A2B5E" w:rsidP="00B70B17">
                  <w:pPr>
                    <w:spacing w:before="0" w:after="0" w:line="240" w:lineRule="auto"/>
                    <w:jc w:val="left"/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1A2B5E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Personal Details</w:t>
                  </w:r>
                </w:p>
              </w:tc>
            </w:tr>
            <w:tr w:rsidR="001557AC" w:rsidRPr="001A2B5E" w14:paraId="13522412" w14:textId="77777777" w:rsidTr="000121FB">
              <w:trPr>
                <w:trHeight w:val="1917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62C30AEC" w14:textId="7C4D1676" w:rsidR="003A2667" w:rsidRPr="00513158" w:rsidRDefault="00305C30" w:rsidP="00513158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513158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DOB:</w:t>
                  </w:r>
                  <w:r w:rsidR="003A2667" w:rsidRPr="00513158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9E2938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18</w:t>
                  </w:r>
                  <w:r w:rsidR="003A2667" w:rsidRPr="00513158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-</w:t>
                  </w:r>
                  <w:r w:rsidR="009E2938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09</w:t>
                  </w:r>
                  <w:r w:rsidR="003A2667" w:rsidRPr="00513158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-200</w:t>
                  </w:r>
                  <w:r w:rsidR="009E2938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0</w:t>
                  </w:r>
                </w:p>
                <w:p w14:paraId="2B4C9664" w14:textId="4D563315" w:rsidR="00513158" w:rsidRPr="00513158" w:rsidRDefault="00305C30" w:rsidP="00513158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Nationality:</w:t>
                  </w:r>
                  <w:r w:rsidR="00513158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Indian</w:t>
                  </w:r>
                </w:p>
                <w:p w14:paraId="7628E5B9" w14:textId="6E0B80D4" w:rsidR="00513158" w:rsidRDefault="00305C30" w:rsidP="003A2667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Languages:</w:t>
                  </w:r>
                  <w:r w:rsidR="00513158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English,</w:t>
                  </w:r>
                  <w:r w:rsidR="00513158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Kannada</w:t>
                  </w:r>
                </w:p>
                <w:p w14:paraId="2A93F49E" w14:textId="6D510D97" w:rsidR="007F6549" w:rsidRPr="007F6549" w:rsidRDefault="00305C30" w:rsidP="007F6549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LinkedIn:</w:t>
                  </w:r>
                  <w:r w:rsidR="00513158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</w:t>
                  </w:r>
                  <w:hyperlink r:id="rId11" w:tgtFrame="_blank" w:history="1">
                    <w:r w:rsidR="000A0485" w:rsidRPr="000A0485">
                      <w:rPr>
                        <w:rStyle w:val="Hyperlink"/>
                        <w:rFonts w:ascii="Roboto" w:hAnsi="Roboto"/>
                        <w:color w:val="1967D2"/>
                        <w:u w:val="none"/>
                        <w:shd w:val="clear" w:color="auto" w:fill="FFFFFF"/>
                      </w:rPr>
                      <w:t>https://www.linkedin.com/in/shrusti-c-j-320024170/</w:t>
                    </w:r>
                  </w:hyperlink>
                  <w:r w:rsidR="000A0485">
                    <w:t xml:space="preserve"> </w:t>
                  </w:r>
                </w:p>
                <w:p w14:paraId="0F38DBBA" w14:textId="0143E88B" w:rsidR="00A03111" w:rsidRPr="00A03111" w:rsidRDefault="00305C30" w:rsidP="00A03111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Skype:</w:t>
                  </w:r>
                  <w:r w:rsidR="00513158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513158" w:rsidRPr="00513158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live:</w:t>
                  </w:r>
                  <w:r w:rsidR="00A03111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C26735">
                    <w:t>live</w:t>
                  </w:r>
                  <w:proofErr w:type="gramStart"/>
                  <w:r w:rsidR="00C26735">
                    <w:t>:.cid</w:t>
                  </w:r>
                  <w:proofErr w:type="gramEnd"/>
                  <w:r w:rsidR="00C26735">
                    <w:t>.45d859e018cd5cb3</w:t>
                  </w:r>
                </w:p>
              </w:tc>
            </w:tr>
          </w:tbl>
          <w:p w14:paraId="513E948A" w14:textId="77777777" w:rsidR="001557AC" w:rsidRPr="001A2B5E" w:rsidRDefault="001557AC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CA4EDD" w:rsidRPr="001A2B5E" w14:paraId="0C8BA576" w14:textId="77777777" w:rsidTr="002D44B0">
        <w:tc>
          <w:tcPr>
            <w:tcW w:w="10682" w:type="dxa"/>
            <w:gridSpan w:val="2"/>
          </w:tcPr>
          <w:p w14:paraId="5A51BB4F" w14:textId="77777777" w:rsidR="00CA4EDD" w:rsidRPr="001A2B5E" w:rsidRDefault="00CA4EDD" w:rsidP="002D44B0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64575896" w14:textId="77777777" w:rsidR="00694E29" w:rsidRPr="001A2B5E" w:rsidRDefault="00694E29" w:rsidP="00E63CEF">
      <w:pPr>
        <w:rPr>
          <w:rFonts w:asciiTheme="minorHAnsi" w:hAnsiTheme="minorHAnsi" w:cstheme="minorHAnsi"/>
          <w:b/>
          <w:sz w:val="24"/>
          <w:szCs w:val="24"/>
        </w:rPr>
      </w:pPr>
    </w:p>
    <w:p w14:paraId="05EE5F97" w14:textId="77777777" w:rsidR="001E5589" w:rsidRPr="001A2B5E" w:rsidRDefault="001A2B5E" w:rsidP="00E63CEF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A2B5E">
        <w:rPr>
          <w:rFonts w:asciiTheme="minorHAnsi" w:hAnsiTheme="minorHAnsi" w:cstheme="minorHAnsi"/>
          <w:b/>
          <w:bCs/>
          <w:sz w:val="24"/>
          <w:szCs w:val="24"/>
        </w:rPr>
        <w:t>DECLARATION:</w:t>
      </w:r>
    </w:p>
    <w:p w14:paraId="3D648A83" w14:textId="6465AE80" w:rsidR="001A2B5E" w:rsidRPr="001A2B5E" w:rsidRDefault="001E5589" w:rsidP="00E63CEF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A2B5E">
        <w:rPr>
          <w:rFonts w:asciiTheme="minorHAnsi" w:hAnsiTheme="minorHAnsi" w:cstheme="minorHAnsi"/>
          <w:b/>
          <w:bCs/>
          <w:sz w:val="24"/>
          <w:szCs w:val="24"/>
        </w:rPr>
        <w:t>I hereby declare that the details provided by me in this resume are correct and I have knowingly not omitted</w:t>
      </w:r>
      <w:r w:rsidR="008D7ED9"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/ </w:t>
      </w:r>
      <w:r w:rsidR="00045AD1" w:rsidRPr="001A2B5E">
        <w:rPr>
          <w:rFonts w:asciiTheme="minorHAnsi" w:hAnsiTheme="minorHAnsi" w:cstheme="minorHAnsi"/>
          <w:b/>
          <w:bCs/>
          <w:sz w:val="24"/>
          <w:szCs w:val="24"/>
        </w:rPr>
        <w:t>misrepresented</w:t>
      </w:r>
      <w:r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 a</w:t>
      </w:r>
      <w:r w:rsidR="00F57608"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ny information. </w:t>
      </w:r>
    </w:p>
    <w:p w14:paraId="5522A55F" w14:textId="2E1DFEC2" w:rsidR="001E5589" w:rsidRPr="001A2B5E" w:rsidRDefault="006E3F06" w:rsidP="00E63CEF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A2B5E">
        <w:rPr>
          <w:rFonts w:asciiTheme="minorHAnsi" w:hAnsiTheme="minorHAnsi" w:cstheme="minorHAnsi"/>
          <w:b/>
          <w:bCs/>
          <w:sz w:val="24"/>
          <w:szCs w:val="24"/>
          <w:u w:val="single"/>
        </w:rPr>
        <w:t>Signature</w:t>
      </w:r>
      <w:r w:rsidRPr="001A2B5E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="00A35FAE" w:rsidRPr="001A2B5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A03111">
        <w:rPr>
          <w:rFonts w:asciiTheme="minorHAnsi" w:hAnsiTheme="minorHAnsi" w:cstheme="minorHAnsi"/>
          <w:b/>
          <w:bCs/>
          <w:sz w:val="24"/>
          <w:szCs w:val="24"/>
        </w:rPr>
        <w:t>S</w:t>
      </w:r>
      <w:r w:rsidR="00C26735">
        <w:rPr>
          <w:rFonts w:asciiTheme="minorHAnsi" w:hAnsiTheme="minorHAnsi" w:cstheme="minorHAnsi"/>
          <w:b/>
          <w:bCs/>
          <w:sz w:val="24"/>
          <w:szCs w:val="24"/>
        </w:rPr>
        <w:t xml:space="preserve">hrusti CJ </w:t>
      </w:r>
    </w:p>
    <w:sectPr w:rsidR="001E5589" w:rsidRPr="001A2B5E" w:rsidSect="00E63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3FFCF" w14:textId="77777777" w:rsidR="00E95A5A" w:rsidRDefault="00E95A5A" w:rsidP="00CD4EEA">
      <w:pPr>
        <w:spacing w:before="0" w:after="0" w:line="240" w:lineRule="auto"/>
      </w:pPr>
      <w:r>
        <w:separator/>
      </w:r>
    </w:p>
  </w:endnote>
  <w:endnote w:type="continuationSeparator" w:id="0">
    <w:p w14:paraId="0D0FAF93" w14:textId="77777777" w:rsidR="00E95A5A" w:rsidRDefault="00E95A5A" w:rsidP="00CD4E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Kruti Dev 153">
    <w:charset w:val="00"/>
    <w:family w:val="auto"/>
    <w:pitch w:val="variable"/>
    <w:sig w:usb0="00000003" w:usb1="00000000" w:usb2="00000000" w:usb3="00000000" w:csb0="00000001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F7CB3" w14:textId="77777777" w:rsidR="00E95A5A" w:rsidRDefault="00E95A5A" w:rsidP="00CD4EEA">
      <w:pPr>
        <w:spacing w:before="0" w:after="0" w:line="240" w:lineRule="auto"/>
      </w:pPr>
      <w:r>
        <w:separator/>
      </w:r>
    </w:p>
  </w:footnote>
  <w:footnote w:type="continuationSeparator" w:id="0">
    <w:p w14:paraId="72B52F71" w14:textId="77777777" w:rsidR="00E95A5A" w:rsidRDefault="00E95A5A" w:rsidP="00CD4E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756"/>
    <w:multiLevelType w:val="hybridMultilevel"/>
    <w:tmpl w:val="AEACA4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03586B6B"/>
    <w:multiLevelType w:val="hybridMultilevel"/>
    <w:tmpl w:val="2A7C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E05BC"/>
    <w:multiLevelType w:val="hybridMultilevel"/>
    <w:tmpl w:val="3A06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4403B"/>
    <w:multiLevelType w:val="hybridMultilevel"/>
    <w:tmpl w:val="BC98B8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B40E2D"/>
    <w:multiLevelType w:val="hybridMultilevel"/>
    <w:tmpl w:val="4EE05E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C21171"/>
    <w:multiLevelType w:val="hybridMultilevel"/>
    <w:tmpl w:val="B8F2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E3336"/>
    <w:multiLevelType w:val="hybridMultilevel"/>
    <w:tmpl w:val="B3FC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33ECD"/>
    <w:multiLevelType w:val="hybridMultilevel"/>
    <w:tmpl w:val="71E0FD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B7209E"/>
    <w:multiLevelType w:val="hybridMultilevel"/>
    <w:tmpl w:val="1940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77727"/>
    <w:multiLevelType w:val="hybridMultilevel"/>
    <w:tmpl w:val="2E0E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26E47"/>
    <w:multiLevelType w:val="hybridMultilevel"/>
    <w:tmpl w:val="7040AC60"/>
    <w:lvl w:ilvl="0" w:tplc="529A46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1D7567"/>
    <w:multiLevelType w:val="hybridMultilevel"/>
    <w:tmpl w:val="BE34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E5661"/>
    <w:multiLevelType w:val="hybridMultilevel"/>
    <w:tmpl w:val="269C81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6948AB"/>
    <w:multiLevelType w:val="hybridMultilevel"/>
    <w:tmpl w:val="1AE08450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5" w15:restartNumberingAfterBreak="0">
    <w:nsid w:val="36213D49"/>
    <w:multiLevelType w:val="hybridMultilevel"/>
    <w:tmpl w:val="AA0410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BD2750"/>
    <w:multiLevelType w:val="hybridMultilevel"/>
    <w:tmpl w:val="B63EE270"/>
    <w:lvl w:ilvl="0" w:tplc="529A46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301014"/>
    <w:multiLevelType w:val="hybridMultilevel"/>
    <w:tmpl w:val="15ACB1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A86ABE"/>
    <w:multiLevelType w:val="hybridMultilevel"/>
    <w:tmpl w:val="9AD8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91705"/>
    <w:multiLevelType w:val="hybridMultilevel"/>
    <w:tmpl w:val="C37E6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507AE1"/>
    <w:multiLevelType w:val="multilevel"/>
    <w:tmpl w:val="98F4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AA4994"/>
    <w:multiLevelType w:val="hybridMultilevel"/>
    <w:tmpl w:val="1330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77E92"/>
    <w:multiLevelType w:val="hybridMultilevel"/>
    <w:tmpl w:val="E860471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4" w15:restartNumberingAfterBreak="0">
    <w:nsid w:val="54620A8D"/>
    <w:multiLevelType w:val="hybridMultilevel"/>
    <w:tmpl w:val="E118FF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93A83"/>
    <w:multiLevelType w:val="hybridMultilevel"/>
    <w:tmpl w:val="86B2F5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CD584A"/>
    <w:multiLevelType w:val="hybridMultilevel"/>
    <w:tmpl w:val="BAC2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9139A"/>
    <w:multiLevelType w:val="hybridMultilevel"/>
    <w:tmpl w:val="36A256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BD7370"/>
    <w:multiLevelType w:val="hybridMultilevel"/>
    <w:tmpl w:val="A01255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536204"/>
    <w:multiLevelType w:val="hybridMultilevel"/>
    <w:tmpl w:val="F4BC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C57785"/>
    <w:multiLevelType w:val="hybridMultilevel"/>
    <w:tmpl w:val="D32E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34E5B"/>
    <w:multiLevelType w:val="hybridMultilevel"/>
    <w:tmpl w:val="7870E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D06EC5"/>
    <w:multiLevelType w:val="hybridMultilevel"/>
    <w:tmpl w:val="B4F8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A76AA"/>
    <w:multiLevelType w:val="hybridMultilevel"/>
    <w:tmpl w:val="77CA1E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A260FF"/>
    <w:multiLevelType w:val="hybridMultilevel"/>
    <w:tmpl w:val="CD3AC9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2837446">
    <w:abstractNumId w:val="25"/>
  </w:num>
  <w:num w:numId="2" w16cid:durableId="1723865902">
    <w:abstractNumId w:val="6"/>
  </w:num>
  <w:num w:numId="3" w16cid:durableId="608702931">
    <w:abstractNumId w:val="26"/>
  </w:num>
  <w:num w:numId="4" w16cid:durableId="122044506">
    <w:abstractNumId w:val="18"/>
  </w:num>
  <w:num w:numId="5" w16cid:durableId="2139837477">
    <w:abstractNumId w:val="29"/>
  </w:num>
  <w:num w:numId="6" w16cid:durableId="678314827">
    <w:abstractNumId w:val="35"/>
  </w:num>
  <w:num w:numId="7" w16cid:durableId="1135411913">
    <w:abstractNumId w:val="12"/>
  </w:num>
  <w:num w:numId="8" w16cid:durableId="1173378349">
    <w:abstractNumId w:val="32"/>
  </w:num>
  <w:num w:numId="9" w16cid:durableId="1941328702">
    <w:abstractNumId w:val="20"/>
  </w:num>
  <w:num w:numId="10" w16cid:durableId="63139097">
    <w:abstractNumId w:val="1"/>
  </w:num>
  <w:num w:numId="11" w16cid:durableId="2132823354">
    <w:abstractNumId w:val="0"/>
  </w:num>
  <w:num w:numId="12" w16cid:durableId="1164247486">
    <w:abstractNumId w:val="23"/>
  </w:num>
  <w:num w:numId="13" w16cid:durableId="1144660672">
    <w:abstractNumId w:val="2"/>
  </w:num>
  <w:num w:numId="14" w16cid:durableId="197161305">
    <w:abstractNumId w:val="9"/>
  </w:num>
  <w:num w:numId="15" w16cid:durableId="2065369616">
    <w:abstractNumId w:val="7"/>
  </w:num>
  <w:num w:numId="16" w16cid:durableId="884488176">
    <w:abstractNumId w:val="28"/>
  </w:num>
  <w:num w:numId="17" w16cid:durableId="731386098">
    <w:abstractNumId w:val="5"/>
  </w:num>
  <w:num w:numId="18" w16cid:durableId="185800269">
    <w:abstractNumId w:val="33"/>
  </w:num>
  <w:num w:numId="19" w16cid:durableId="706376155">
    <w:abstractNumId w:val="10"/>
  </w:num>
  <w:num w:numId="20" w16cid:durableId="108092665">
    <w:abstractNumId w:val="19"/>
  </w:num>
  <w:num w:numId="21" w16cid:durableId="1619944406">
    <w:abstractNumId w:val="14"/>
  </w:num>
  <w:num w:numId="22" w16cid:durableId="560337035">
    <w:abstractNumId w:val="22"/>
  </w:num>
  <w:num w:numId="23" w16cid:durableId="568003874">
    <w:abstractNumId w:val="21"/>
  </w:num>
  <w:num w:numId="24" w16cid:durableId="337271906">
    <w:abstractNumId w:val="36"/>
  </w:num>
  <w:num w:numId="25" w16cid:durableId="959991604">
    <w:abstractNumId w:val="4"/>
  </w:num>
  <w:num w:numId="26" w16cid:durableId="1060903352">
    <w:abstractNumId w:val="34"/>
  </w:num>
  <w:num w:numId="27" w16cid:durableId="672756073">
    <w:abstractNumId w:val="16"/>
  </w:num>
  <w:num w:numId="28" w16cid:durableId="1582254390">
    <w:abstractNumId w:val="27"/>
  </w:num>
  <w:num w:numId="29" w16cid:durableId="945233411">
    <w:abstractNumId w:val="38"/>
  </w:num>
  <w:num w:numId="30" w16cid:durableId="675619386">
    <w:abstractNumId w:val="13"/>
  </w:num>
  <w:num w:numId="31" w16cid:durableId="2064671647">
    <w:abstractNumId w:val="11"/>
  </w:num>
  <w:num w:numId="32" w16cid:durableId="207494198">
    <w:abstractNumId w:val="15"/>
  </w:num>
  <w:num w:numId="33" w16cid:durableId="280503649">
    <w:abstractNumId w:val="37"/>
  </w:num>
  <w:num w:numId="34" w16cid:durableId="1215854290">
    <w:abstractNumId w:val="3"/>
  </w:num>
  <w:num w:numId="35" w16cid:durableId="1186407434">
    <w:abstractNumId w:val="17"/>
  </w:num>
  <w:num w:numId="36" w16cid:durableId="1577326424">
    <w:abstractNumId w:val="31"/>
  </w:num>
  <w:num w:numId="37" w16cid:durableId="1189366510">
    <w:abstractNumId w:val="24"/>
  </w:num>
  <w:num w:numId="38" w16cid:durableId="1744719270">
    <w:abstractNumId w:val="8"/>
  </w:num>
  <w:num w:numId="39" w16cid:durableId="131806861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7E"/>
    <w:rsid w:val="000121FB"/>
    <w:rsid w:val="00024D85"/>
    <w:rsid w:val="00045AD1"/>
    <w:rsid w:val="00062AD3"/>
    <w:rsid w:val="00064CE8"/>
    <w:rsid w:val="00073401"/>
    <w:rsid w:val="000748CE"/>
    <w:rsid w:val="00082301"/>
    <w:rsid w:val="00083491"/>
    <w:rsid w:val="00086234"/>
    <w:rsid w:val="00087DA8"/>
    <w:rsid w:val="000A0485"/>
    <w:rsid w:val="000A38C0"/>
    <w:rsid w:val="000A6233"/>
    <w:rsid w:val="000B5645"/>
    <w:rsid w:val="000F23B5"/>
    <w:rsid w:val="000F37EB"/>
    <w:rsid w:val="00104DAD"/>
    <w:rsid w:val="00110282"/>
    <w:rsid w:val="001173CF"/>
    <w:rsid w:val="0011769F"/>
    <w:rsid w:val="001211DC"/>
    <w:rsid w:val="001219DE"/>
    <w:rsid w:val="00121C7D"/>
    <w:rsid w:val="00130370"/>
    <w:rsid w:val="00133647"/>
    <w:rsid w:val="00143705"/>
    <w:rsid w:val="00150B3A"/>
    <w:rsid w:val="00152881"/>
    <w:rsid w:val="001557AC"/>
    <w:rsid w:val="001570A6"/>
    <w:rsid w:val="00180BB3"/>
    <w:rsid w:val="00197312"/>
    <w:rsid w:val="001979A2"/>
    <w:rsid w:val="001A2B5E"/>
    <w:rsid w:val="001C0A3E"/>
    <w:rsid w:val="001C13AC"/>
    <w:rsid w:val="001D3B21"/>
    <w:rsid w:val="001E3065"/>
    <w:rsid w:val="001E5589"/>
    <w:rsid w:val="001F0606"/>
    <w:rsid w:val="00206229"/>
    <w:rsid w:val="00215B45"/>
    <w:rsid w:val="00252BED"/>
    <w:rsid w:val="0027318B"/>
    <w:rsid w:val="002A7068"/>
    <w:rsid w:val="002D44B0"/>
    <w:rsid w:val="002E311D"/>
    <w:rsid w:val="002E45A0"/>
    <w:rsid w:val="002F455D"/>
    <w:rsid w:val="002F6A75"/>
    <w:rsid w:val="00305C30"/>
    <w:rsid w:val="003126D5"/>
    <w:rsid w:val="00315076"/>
    <w:rsid w:val="003303B1"/>
    <w:rsid w:val="00342FCF"/>
    <w:rsid w:val="003565B5"/>
    <w:rsid w:val="00396B9C"/>
    <w:rsid w:val="00397C64"/>
    <w:rsid w:val="003A2667"/>
    <w:rsid w:val="003B237A"/>
    <w:rsid w:val="003C3F64"/>
    <w:rsid w:val="003D41B6"/>
    <w:rsid w:val="003D49E4"/>
    <w:rsid w:val="003E0D1B"/>
    <w:rsid w:val="003F2F7A"/>
    <w:rsid w:val="00403405"/>
    <w:rsid w:val="00413A8C"/>
    <w:rsid w:val="0044367E"/>
    <w:rsid w:val="004A260F"/>
    <w:rsid w:val="004A62BB"/>
    <w:rsid w:val="004A63F9"/>
    <w:rsid w:val="004D4C35"/>
    <w:rsid w:val="005023BD"/>
    <w:rsid w:val="00504C88"/>
    <w:rsid w:val="00506A98"/>
    <w:rsid w:val="00513158"/>
    <w:rsid w:val="0052508B"/>
    <w:rsid w:val="00526EC5"/>
    <w:rsid w:val="00532D43"/>
    <w:rsid w:val="00545676"/>
    <w:rsid w:val="005603C1"/>
    <w:rsid w:val="00562696"/>
    <w:rsid w:val="00566ADF"/>
    <w:rsid w:val="00572989"/>
    <w:rsid w:val="005774E1"/>
    <w:rsid w:val="00583208"/>
    <w:rsid w:val="005B7C8A"/>
    <w:rsid w:val="005E03E6"/>
    <w:rsid w:val="005F0EAA"/>
    <w:rsid w:val="005F319C"/>
    <w:rsid w:val="006068F3"/>
    <w:rsid w:val="00606CB9"/>
    <w:rsid w:val="00612A7A"/>
    <w:rsid w:val="00614C44"/>
    <w:rsid w:val="00637B18"/>
    <w:rsid w:val="00640335"/>
    <w:rsid w:val="00641208"/>
    <w:rsid w:val="00644939"/>
    <w:rsid w:val="006470BA"/>
    <w:rsid w:val="006725F3"/>
    <w:rsid w:val="00673DB4"/>
    <w:rsid w:val="0067598E"/>
    <w:rsid w:val="00694E29"/>
    <w:rsid w:val="006C0F23"/>
    <w:rsid w:val="006D1002"/>
    <w:rsid w:val="006D203E"/>
    <w:rsid w:val="006D33F9"/>
    <w:rsid w:val="006E3F06"/>
    <w:rsid w:val="006E4A22"/>
    <w:rsid w:val="006E5165"/>
    <w:rsid w:val="00715BDF"/>
    <w:rsid w:val="00727ACD"/>
    <w:rsid w:val="00732279"/>
    <w:rsid w:val="00740D7A"/>
    <w:rsid w:val="00751C7D"/>
    <w:rsid w:val="00753470"/>
    <w:rsid w:val="00757E2E"/>
    <w:rsid w:val="0077356A"/>
    <w:rsid w:val="00795BF9"/>
    <w:rsid w:val="007A5417"/>
    <w:rsid w:val="007E70AC"/>
    <w:rsid w:val="007F577E"/>
    <w:rsid w:val="007F6549"/>
    <w:rsid w:val="008029A7"/>
    <w:rsid w:val="00806DC5"/>
    <w:rsid w:val="00810867"/>
    <w:rsid w:val="00825041"/>
    <w:rsid w:val="00827261"/>
    <w:rsid w:val="008312AB"/>
    <w:rsid w:val="00864960"/>
    <w:rsid w:val="00893149"/>
    <w:rsid w:val="008954E9"/>
    <w:rsid w:val="008C2674"/>
    <w:rsid w:val="008D653C"/>
    <w:rsid w:val="008D7BEB"/>
    <w:rsid w:val="008D7ED9"/>
    <w:rsid w:val="00914EC1"/>
    <w:rsid w:val="00935AB3"/>
    <w:rsid w:val="00957E21"/>
    <w:rsid w:val="00961FD4"/>
    <w:rsid w:val="00991AEC"/>
    <w:rsid w:val="009963D7"/>
    <w:rsid w:val="009A5B2D"/>
    <w:rsid w:val="009B19FC"/>
    <w:rsid w:val="009C2469"/>
    <w:rsid w:val="009C2CF9"/>
    <w:rsid w:val="009D13CD"/>
    <w:rsid w:val="009E1FBD"/>
    <w:rsid w:val="009E2938"/>
    <w:rsid w:val="009E45ED"/>
    <w:rsid w:val="009E763B"/>
    <w:rsid w:val="009F2958"/>
    <w:rsid w:val="009F79C8"/>
    <w:rsid w:val="00A03111"/>
    <w:rsid w:val="00A063A9"/>
    <w:rsid w:val="00A16923"/>
    <w:rsid w:val="00A2159F"/>
    <w:rsid w:val="00A3235B"/>
    <w:rsid w:val="00A34C4E"/>
    <w:rsid w:val="00A35FAE"/>
    <w:rsid w:val="00AB69AF"/>
    <w:rsid w:val="00AC19AD"/>
    <w:rsid w:val="00AC45F6"/>
    <w:rsid w:val="00AE0165"/>
    <w:rsid w:val="00AE3065"/>
    <w:rsid w:val="00AF39BC"/>
    <w:rsid w:val="00B00A4C"/>
    <w:rsid w:val="00B03FA3"/>
    <w:rsid w:val="00B10370"/>
    <w:rsid w:val="00B13956"/>
    <w:rsid w:val="00B31655"/>
    <w:rsid w:val="00B34E7A"/>
    <w:rsid w:val="00B40303"/>
    <w:rsid w:val="00B508D4"/>
    <w:rsid w:val="00B53868"/>
    <w:rsid w:val="00B70B17"/>
    <w:rsid w:val="00B93FDE"/>
    <w:rsid w:val="00B95BB8"/>
    <w:rsid w:val="00BB17F5"/>
    <w:rsid w:val="00BB3EC7"/>
    <w:rsid w:val="00BB7DF9"/>
    <w:rsid w:val="00BC281F"/>
    <w:rsid w:val="00BC2A5F"/>
    <w:rsid w:val="00BC7756"/>
    <w:rsid w:val="00BE76CE"/>
    <w:rsid w:val="00BF0E24"/>
    <w:rsid w:val="00C26735"/>
    <w:rsid w:val="00C4466C"/>
    <w:rsid w:val="00C4593E"/>
    <w:rsid w:val="00C5598F"/>
    <w:rsid w:val="00C65C4D"/>
    <w:rsid w:val="00C71C06"/>
    <w:rsid w:val="00C72752"/>
    <w:rsid w:val="00C81C97"/>
    <w:rsid w:val="00CA4EDD"/>
    <w:rsid w:val="00CA52B1"/>
    <w:rsid w:val="00CA5EE7"/>
    <w:rsid w:val="00CD4EEA"/>
    <w:rsid w:val="00CF09F3"/>
    <w:rsid w:val="00D2169A"/>
    <w:rsid w:val="00D400D7"/>
    <w:rsid w:val="00D51AE4"/>
    <w:rsid w:val="00D52557"/>
    <w:rsid w:val="00D77F3B"/>
    <w:rsid w:val="00D80F24"/>
    <w:rsid w:val="00DA1098"/>
    <w:rsid w:val="00DB5A85"/>
    <w:rsid w:val="00DC1610"/>
    <w:rsid w:val="00DE2EAE"/>
    <w:rsid w:val="00DE69C3"/>
    <w:rsid w:val="00E001A4"/>
    <w:rsid w:val="00E02CB1"/>
    <w:rsid w:val="00E032C7"/>
    <w:rsid w:val="00E2704E"/>
    <w:rsid w:val="00E43EAD"/>
    <w:rsid w:val="00E5757F"/>
    <w:rsid w:val="00E63CEF"/>
    <w:rsid w:val="00E71565"/>
    <w:rsid w:val="00E8228D"/>
    <w:rsid w:val="00E862EC"/>
    <w:rsid w:val="00E93F7B"/>
    <w:rsid w:val="00E95A5A"/>
    <w:rsid w:val="00EB3DB7"/>
    <w:rsid w:val="00EB49C7"/>
    <w:rsid w:val="00EB5415"/>
    <w:rsid w:val="00EB70DF"/>
    <w:rsid w:val="00ED023E"/>
    <w:rsid w:val="00ED5354"/>
    <w:rsid w:val="00EE490B"/>
    <w:rsid w:val="00F02DA2"/>
    <w:rsid w:val="00F16100"/>
    <w:rsid w:val="00F23C58"/>
    <w:rsid w:val="00F3158A"/>
    <w:rsid w:val="00F46316"/>
    <w:rsid w:val="00F46D34"/>
    <w:rsid w:val="00F57608"/>
    <w:rsid w:val="00F60864"/>
    <w:rsid w:val="00F62F5A"/>
    <w:rsid w:val="00F73602"/>
    <w:rsid w:val="00F76013"/>
    <w:rsid w:val="00FA316F"/>
    <w:rsid w:val="00FA7B5B"/>
    <w:rsid w:val="00FB2C26"/>
    <w:rsid w:val="00FB2E24"/>
    <w:rsid w:val="00FD0123"/>
    <w:rsid w:val="00FD0483"/>
    <w:rsid w:val="00FD5C19"/>
    <w:rsid w:val="00FF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4C02"/>
  <w15:docId w15:val="{D9ADAE2D-D002-49F3-A785-CCF2ADF2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Kruti Dev 153" w:eastAsia="DilleniaUPC" w:hAnsi="Kruti Dev 153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Kruti Dev 153" w:eastAsia="DilleniaUPC" w:hAnsi="Kruti Dev 153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Kruti Dev 153" w:eastAsia="DilleniaUPC" w:hAnsi="Kruti Dev 153" w:cs="Times New Roman"/>
        <w:b/>
        <w:bCs/>
      </w:rPr>
    </w:tblStylePr>
    <w:tblStylePr w:type="lastCol">
      <w:rPr>
        <w:rFonts w:ascii="Kruti Dev 153" w:eastAsia="DilleniaUPC" w:hAnsi="Kruti Dev 153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Revision">
    <w:name w:val="Revision"/>
    <w:hidden/>
    <w:uiPriority w:val="99"/>
    <w:semiHidden/>
    <w:rsid w:val="00ED5354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3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354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CD4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EEA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D4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4EEA"/>
    <w:rPr>
      <w:lang w:bidi="en-US"/>
    </w:rPr>
  </w:style>
  <w:style w:type="character" w:customStyle="1" w:styleId="apple-converted-space">
    <w:name w:val="apple-converted-space"/>
    <w:basedOn w:val="DefaultParagraphFont"/>
    <w:rsid w:val="00F76013"/>
  </w:style>
  <w:style w:type="character" w:styleId="UnresolvedMention">
    <w:name w:val="Unresolved Mention"/>
    <w:basedOn w:val="DefaultParagraphFont"/>
    <w:uiPriority w:val="99"/>
    <w:semiHidden/>
    <w:unhideWhenUsed/>
    <w:rsid w:val="00110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shrusti-c-j-320024170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shrusticjckm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tiarora\Downloads\TS0300026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ACAC055-0F90-4442-AB67-847CE7B85D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B65475-8D01-4EA3-903F-E22A3D3229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TS030002699</Template>
  <TotalTime>0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Capital IQ, Inc.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swatiarora</dc:creator>
  <cp:lastModifiedBy>Shashank H P</cp:lastModifiedBy>
  <cp:revision>2</cp:revision>
  <cp:lastPrinted>2022-03-14T12:08:00Z</cp:lastPrinted>
  <dcterms:created xsi:type="dcterms:W3CDTF">2022-07-13T16:44:00Z</dcterms:created>
  <dcterms:modified xsi:type="dcterms:W3CDTF">2022-07-13T16:44:00Z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TC300026999990</vt:lpwstr>
  </property>
</Properties>
</file>